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903B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Movie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>
            <w:r>
              <w:t>Users, WS Provider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903B99">
            <w:r>
              <w:t>Add a movie to the list the user chooses.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>
            <w:r>
              <w:t>A User either scans (via camera) a barcode of types in the name of a movie they would</w:t>
            </w:r>
            <w:r w:rsidR="00AF6359">
              <w:t xml:space="preserve"> like to store in a list. The system retrieves information about the requested movie and stores it in the desired list. On completion, the system provides the User with information about the movie.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User must be connected to the internet.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r>
              <w:t>Postconditions: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The movie is added to the selected list.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>This use case begins when a User desires to add a movie to a list.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>The User uses their phones camera to acquire the UPC Barcode of a movie</w:t>
            </w:r>
            <w:r w:rsidR="00530C88" w:rsidRPr="00AF6359">
              <w:t>.</w:t>
            </w:r>
          </w:p>
          <w:p w:rsidR="00E100D8" w:rsidRPr="00AF6359" w:rsidRDefault="00E100D8" w:rsidP="00E100D8"/>
          <w:p w:rsidR="00AF6359" w:rsidRDefault="00AF6359" w:rsidP="004B472B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AF6359">
              <w:t>The User selects a list to add the movie to.</w:t>
            </w:r>
          </w:p>
          <w:p w:rsidR="004B472B" w:rsidRDefault="004B472B" w:rsidP="004B472B">
            <w:pPr>
              <w:pStyle w:val="ListParagraph"/>
              <w:ind w:left="360"/>
            </w:pPr>
          </w:p>
          <w:p w:rsidR="004B472B" w:rsidRPr="00AF6359" w:rsidRDefault="004B472B" w:rsidP="004B472B">
            <w:pPr>
              <w:pStyle w:val="ListParagraph"/>
              <w:numPr>
                <w:ilvl w:val="0"/>
                <w:numId w:val="6"/>
              </w:numPr>
            </w:pPr>
            <w:r>
              <w:t>The User views the updated movie list.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530C88" w:rsidRDefault="00AF6359" w:rsidP="00530C88">
            <w:pPr>
              <w:pStyle w:val="ListParagraph"/>
              <w:numPr>
                <w:ilvl w:val="0"/>
                <w:numId w:val="3"/>
              </w:numPr>
            </w:pPr>
            <w:r w:rsidRPr="00AF6359">
              <w:t>The system will contact the WS Provider to obtain information about the movie</w:t>
            </w:r>
            <w:r w:rsidR="00530C88" w:rsidRPr="00AF6359">
              <w:t>.</w:t>
            </w:r>
          </w:p>
          <w:p w:rsidR="00AF6359" w:rsidRPr="00AF6359" w:rsidRDefault="00AF6359" w:rsidP="00AF6359">
            <w:pPr>
              <w:pStyle w:val="ListParagraph"/>
              <w:ind w:left="360"/>
            </w:pPr>
          </w:p>
          <w:p w:rsidR="00AF6359" w:rsidRPr="00AF6359" w:rsidRDefault="00AF6359" w:rsidP="00AF6359">
            <w:pPr>
              <w:pStyle w:val="ListParagraph"/>
              <w:numPr>
                <w:ilvl w:val="0"/>
                <w:numId w:val="4"/>
              </w:numPr>
            </w:pPr>
            <w:r>
              <w:t>The system updates the selected list and displays it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E100D8">
                  <w:r>
                    <w:t>Line 2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4B472B" w:rsidRDefault="004B472B" w:rsidP="008F1CCC">
                  <w:r>
                    <w:t>The Barcode was read incorrectly.</w:t>
                  </w:r>
                  <w:r w:rsidR="008F1CCC">
                    <w:t xml:space="preserve"> </w:t>
                  </w:r>
                  <w:r>
                    <w:t>Indicate error.</w:t>
                  </w:r>
                  <w:r w:rsidR="008F1CCC">
                    <w:t xml:space="preserve"> </w:t>
                  </w:r>
                  <w:r>
                    <w:t>Return to Step1.</w:t>
                  </w:r>
                </w:p>
              </w:tc>
            </w:tr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E100D8">
                  <w:r>
                    <w:t>Line 3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4B472B" w:rsidRDefault="004B472B" w:rsidP="008F1CCC">
                  <w:r>
                    <w:t>Unable to connect to WS Provider.</w:t>
                  </w:r>
                  <w:r w:rsidR="008F1CCC">
                    <w:t xml:space="preserve"> </w:t>
                  </w:r>
                  <w:r>
                    <w:t>Indicate error.</w:t>
                  </w:r>
                  <w:r w:rsidR="008F1CCC">
                    <w:t xml:space="preserve"> </w:t>
                  </w:r>
                  <w:r>
                    <w:t>Store UPC for when connection returns.</w:t>
                  </w:r>
                  <w:r w:rsidR="008F1CCC">
                    <w:t xml:space="preserve"> </w:t>
                  </w:r>
                  <w:r>
                    <w:t>Exit.</w:t>
                  </w:r>
                </w:p>
                <w:p w:rsidR="008F1CCC" w:rsidRDefault="008F1CCC" w:rsidP="008F1CCC">
                  <w:r>
                    <w:t>Invalid UPC. Indicate error. Return to Step1.</w:t>
                  </w:r>
                </w:p>
              </w:tc>
            </w:tr>
            <w:tr w:rsidR="00103037" w:rsidTr="00E100D8">
              <w:trPr>
                <w:trHeight w:val="290"/>
              </w:trPr>
              <w:tc>
                <w:tcPr>
                  <w:tcW w:w="455" w:type="pct"/>
                </w:tcPr>
                <w:p w:rsidR="00103037" w:rsidRDefault="00103037" w:rsidP="00E100D8">
                  <w:r>
                    <w:t>Line 4:</w:t>
                  </w:r>
                </w:p>
              </w:tc>
              <w:tc>
                <w:tcPr>
                  <w:tcW w:w="4545" w:type="pct"/>
                </w:tcPr>
                <w:p w:rsidR="00103037" w:rsidRDefault="00103037" w:rsidP="00103037">
                  <w:r>
                    <w:t>The user wishes to create a new list to add the movie to. The user indicates to create a new list. Enters the name of the newly created list and submits it to the system. P</w:t>
                  </w:r>
                  <w:bookmarkStart w:id="0" w:name="_GoBack"/>
                  <w:bookmarkEnd w:id="0"/>
                  <w:r>
                    <w:t>rior to Step5 is the system creates the new list. Continue with Step5.</w:t>
                  </w:r>
                </w:p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90E888D4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103037"/>
    <w:rsid w:val="00456CD9"/>
    <w:rsid w:val="004801E3"/>
    <w:rsid w:val="004B472B"/>
    <w:rsid w:val="00501CF1"/>
    <w:rsid w:val="00530C88"/>
    <w:rsid w:val="008168E2"/>
    <w:rsid w:val="00895F2D"/>
    <w:rsid w:val="008F1CCC"/>
    <w:rsid w:val="00903B99"/>
    <w:rsid w:val="00AF6359"/>
    <w:rsid w:val="00CA7C1B"/>
    <w:rsid w:val="00D37277"/>
    <w:rsid w:val="00E100D8"/>
    <w:rsid w:val="00E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57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6</cp:revision>
  <dcterms:created xsi:type="dcterms:W3CDTF">2012-03-17T17:27:00Z</dcterms:created>
  <dcterms:modified xsi:type="dcterms:W3CDTF">2012-03-19T21:50:00Z</dcterms:modified>
</cp:coreProperties>
</file>